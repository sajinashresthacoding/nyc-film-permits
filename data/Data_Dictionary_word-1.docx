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08F" w:rsidRDefault="001C108F">
      <w:r>
        <w:t>MOME Data Dictionary</w:t>
      </w:r>
    </w:p>
    <w:p w:rsidR="001C108F" w:rsidRDefault="00BB68C1">
      <w:r w:rsidRPr="00BB68C1">
        <w:t>Permits are generally required when asserting the exclusive use of city property, like a sidewalk, a street, or a park. See "</w:t>
      </w:r>
      <w:hyperlink r:id="rId5" w:history="1">
        <w:r w:rsidRPr="00BB68C1">
          <w:rPr>
            <w:rStyle w:val="Hyperlink"/>
          </w:rPr>
          <w:t xml:space="preserve">When a Permit is </w:t>
        </w:r>
        <w:proofErr w:type="gramStart"/>
        <w:r w:rsidRPr="00BB68C1">
          <w:rPr>
            <w:rStyle w:val="Hyperlink"/>
          </w:rPr>
          <w:t>Required</w:t>
        </w:r>
        <w:proofErr w:type="gramEnd"/>
      </w:hyperlink>
      <w:r w:rsidRPr="00BB68C1"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420"/>
        <w:gridCol w:w="3078"/>
      </w:tblGrid>
      <w:tr w:rsidR="009A5328" w:rsidTr="005D50DC">
        <w:tc>
          <w:tcPr>
            <w:tcW w:w="3078" w:type="dxa"/>
          </w:tcPr>
          <w:p w:rsidR="009A5328" w:rsidRDefault="009A5328">
            <w:r>
              <w:t>Column</w:t>
            </w:r>
          </w:p>
        </w:tc>
        <w:tc>
          <w:tcPr>
            <w:tcW w:w="3420" w:type="dxa"/>
          </w:tcPr>
          <w:p w:rsidR="009A5328" w:rsidRDefault="009A5328">
            <w:r>
              <w:t>Description</w:t>
            </w:r>
          </w:p>
        </w:tc>
        <w:tc>
          <w:tcPr>
            <w:tcW w:w="3078" w:type="dxa"/>
          </w:tcPr>
          <w:p w:rsidR="009A5328" w:rsidRDefault="009A5328">
            <w:r>
              <w:t>Expected Values</w:t>
            </w:r>
          </w:p>
        </w:tc>
      </w:tr>
      <w:tr w:rsidR="009A5328" w:rsidTr="005D50DC">
        <w:tc>
          <w:tcPr>
            <w:tcW w:w="3078" w:type="dxa"/>
          </w:tcPr>
          <w:p w:rsidR="009A5328" w:rsidRDefault="009A5328">
            <w:r>
              <w:t>ID</w:t>
            </w:r>
          </w:p>
        </w:tc>
        <w:tc>
          <w:tcPr>
            <w:tcW w:w="3420" w:type="dxa"/>
          </w:tcPr>
          <w:p w:rsidR="009A5328" w:rsidRDefault="009A5328">
            <w:r>
              <w:t>Auto-generated</w:t>
            </w:r>
            <w:r w:rsidR="00A80A5C">
              <w:t xml:space="preserve"> unique</w:t>
            </w:r>
            <w:r>
              <w:t xml:space="preserve"> event identification number</w:t>
            </w:r>
          </w:p>
        </w:tc>
        <w:tc>
          <w:tcPr>
            <w:tcW w:w="3078" w:type="dxa"/>
          </w:tcPr>
          <w:p w:rsidR="009A5328" w:rsidRDefault="009A5328"/>
        </w:tc>
      </w:tr>
      <w:tr w:rsidR="009A5328" w:rsidTr="005D50DC">
        <w:tc>
          <w:tcPr>
            <w:tcW w:w="3078" w:type="dxa"/>
          </w:tcPr>
          <w:p w:rsidR="009A5328" w:rsidRDefault="009A5328">
            <w:r>
              <w:t>Event Type</w:t>
            </w:r>
          </w:p>
        </w:tc>
        <w:tc>
          <w:tcPr>
            <w:tcW w:w="3420" w:type="dxa"/>
          </w:tcPr>
          <w:p w:rsidR="009A5328" w:rsidRDefault="009A5328">
            <w:r>
              <w:t>Type of Activity for this approved permit.</w:t>
            </w:r>
          </w:p>
          <w:p w:rsidR="009A5328" w:rsidRDefault="009A5328"/>
          <w:p w:rsidR="009A5328" w:rsidRDefault="009A5328">
            <w:r w:rsidRPr="00B474A0">
              <w:rPr>
                <w:b/>
              </w:rPr>
              <w:t>Load in/out</w:t>
            </w:r>
            <w:r>
              <w:t xml:space="preserve"> – vehicles parking to load sets, equipment, etc. into location;</w:t>
            </w:r>
          </w:p>
          <w:p w:rsidR="009A5328" w:rsidRDefault="009A5328"/>
          <w:p w:rsidR="009A5328" w:rsidRDefault="009A5328">
            <w:r w:rsidRPr="00B474A0">
              <w:rPr>
                <w:b/>
              </w:rPr>
              <w:t>Shooting</w:t>
            </w:r>
            <w:r>
              <w:t xml:space="preserve"> – filming scheduled to occur;</w:t>
            </w:r>
          </w:p>
          <w:p w:rsidR="00BB68C1" w:rsidRDefault="00BB68C1"/>
          <w:p w:rsidR="009A5328" w:rsidRDefault="001C108F">
            <w:r w:rsidRPr="00BB68C1">
              <w:rPr>
                <w:b/>
              </w:rPr>
              <w:t>DCAS Prep/Shoot/Wrap</w:t>
            </w:r>
            <w:r w:rsidRPr="001C108F">
              <w:t xml:space="preserve"> </w:t>
            </w:r>
            <w:r w:rsidR="00BB68C1">
              <w:t>–activity scheduled to occur on</w:t>
            </w:r>
            <w:r w:rsidR="00BB68C1" w:rsidRPr="00BB68C1">
              <w:t xml:space="preserve"> Department of Citywide Administrative S</w:t>
            </w:r>
            <w:r w:rsidR="00BB68C1">
              <w:t>ervices (DCAS) property, such as a city courthouse;</w:t>
            </w:r>
          </w:p>
          <w:p w:rsidR="009A5328" w:rsidRDefault="009A5328"/>
          <w:p w:rsidR="009A5328" w:rsidRDefault="009A5328">
            <w:r w:rsidRPr="00B474A0">
              <w:rPr>
                <w:b/>
              </w:rPr>
              <w:t>Rigging</w:t>
            </w:r>
            <w:r>
              <w:t xml:space="preserve"> – set dressing activity at location, not filming yet</w:t>
            </w:r>
          </w:p>
        </w:tc>
        <w:tc>
          <w:tcPr>
            <w:tcW w:w="3078" w:type="dxa"/>
          </w:tcPr>
          <w:p w:rsidR="009A5328" w:rsidRDefault="005D50DC" w:rsidP="005D50DC">
            <w:r>
              <w:t>Theatre Load In, Load Out, Shooting</w:t>
            </w:r>
            <w:r w:rsidR="009A5328">
              <w:t>, Rigging</w:t>
            </w:r>
            <w:r>
              <w:t>, DCAS Permit</w:t>
            </w:r>
          </w:p>
        </w:tc>
      </w:tr>
      <w:tr w:rsidR="009A5328" w:rsidTr="005D50DC">
        <w:tc>
          <w:tcPr>
            <w:tcW w:w="3078" w:type="dxa"/>
          </w:tcPr>
          <w:p w:rsidR="009A5328" w:rsidRDefault="009A5328">
            <w:r>
              <w:t>Start Date</w:t>
            </w:r>
          </w:p>
        </w:tc>
        <w:tc>
          <w:tcPr>
            <w:tcW w:w="3420" w:type="dxa"/>
          </w:tcPr>
          <w:p w:rsidR="009A5328" w:rsidRDefault="00B474A0">
            <w:r>
              <w:t>Activity scheduled to begin</w:t>
            </w:r>
          </w:p>
        </w:tc>
        <w:tc>
          <w:tcPr>
            <w:tcW w:w="3078" w:type="dxa"/>
          </w:tcPr>
          <w:p w:rsidR="009A5328" w:rsidRDefault="009A5328"/>
        </w:tc>
      </w:tr>
      <w:tr w:rsidR="009A5328" w:rsidTr="005D50DC">
        <w:tc>
          <w:tcPr>
            <w:tcW w:w="3078" w:type="dxa"/>
          </w:tcPr>
          <w:p w:rsidR="009A5328" w:rsidRDefault="009A5328">
            <w:r>
              <w:t>End Date</w:t>
            </w:r>
          </w:p>
        </w:tc>
        <w:tc>
          <w:tcPr>
            <w:tcW w:w="3420" w:type="dxa"/>
          </w:tcPr>
          <w:p w:rsidR="009A5328" w:rsidRDefault="00B474A0">
            <w:r>
              <w:t>Activity scheduled to be completed</w:t>
            </w:r>
          </w:p>
        </w:tc>
        <w:tc>
          <w:tcPr>
            <w:tcW w:w="3078" w:type="dxa"/>
          </w:tcPr>
          <w:p w:rsidR="009A5328" w:rsidRDefault="009A5328"/>
        </w:tc>
      </w:tr>
      <w:tr w:rsidR="009A5328" w:rsidTr="005D50DC">
        <w:tc>
          <w:tcPr>
            <w:tcW w:w="3078" w:type="dxa"/>
          </w:tcPr>
          <w:p w:rsidR="009A5328" w:rsidRDefault="009A5328">
            <w:r>
              <w:t>Entered</w:t>
            </w:r>
          </w:p>
        </w:tc>
        <w:tc>
          <w:tcPr>
            <w:tcW w:w="3420" w:type="dxa"/>
          </w:tcPr>
          <w:p w:rsidR="009A5328" w:rsidRDefault="00B474A0">
            <w:r>
              <w:t>Date permit request submitted to MOME</w:t>
            </w:r>
          </w:p>
        </w:tc>
        <w:tc>
          <w:tcPr>
            <w:tcW w:w="3078" w:type="dxa"/>
          </w:tcPr>
          <w:p w:rsidR="009A5328" w:rsidRDefault="009A5328"/>
        </w:tc>
      </w:tr>
      <w:tr w:rsidR="009A5328" w:rsidTr="005D50DC">
        <w:tc>
          <w:tcPr>
            <w:tcW w:w="3078" w:type="dxa"/>
          </w:tcPr>
          <w:p w:rsidR="009A5328" w:rsidRDefault="009A5328">
            <w:r>
              <w:t>Cross Streets and Intersections</w:t>
            </w:r>
          </w:p>
        </w:tc>
        <w:tc>
          <w:tcPr>
            <w:tcW w:w="3420" w:type="dxa"/>
          </w:tcPr>
          <w:p w:rsidR="009A5328" w:rsidRDefault="00B474A0" w:rsidP="00030240">
            <w:r>
              <w:t xml:space="preserve">Locations of </w:t>
            </w:r>
            <w:r w:rsidR="00D5045A">
              <w:t xml:space="preserve">request to hold parking in advance for </w:t>
            </w:r>
            <w:r>
              <w:t xml:space="preserve">permitted </w:t>
            </w:r>
            <w:r w:rsidR="00D5045A">
              <w:t xml:space="preserve">filming </w:t>
            </w:r>
            <w:r>
              <w:t>activity</w:t>
            </w:r>
            <w:r w:rsidR="00207ABC">
              <w:t>.</w:t>
            </w:r>
            <w:r w:rsidR="00030240">
              <w:t xml:space="preserve"> </w:t>
            </w:r>
            <w:r w:rsidR="00030240" w:rsidRPr="00030240">
              <w:rPr>
                <w:b/>
              </w:rPr>
              <w:t>Parking held may vary by production and location.</w:t>
            </w:r>
            <w:r w:rsidR="00030240" w:rsidRPr="00030240">
              <w:t xml:space="preserve"> “Degree of Street Impact” may be</w:t>
            </w:r>
            <w:r w:rsidR="00030240">
              <w:t>:</w:t>
            </w:r>
            <w:r w:rsidR="00030240" w:rsidRPr="00030240">
              <w:t xml:space="preserve"> </w:t>
            </w:r>
            <w:bookmarkStart w:id="0" w:name="_GoBack"/>
            <w:bookmarkEnd w:id="0"/>
            <w:r w:rsidR="00030240" w:rsidRPr="00030240">
              <w:t>1 Truck Length, 2 Truck Lengths, ¼ block, ½ block, or Full block.</w:t>
            </w:r>
          </w:p>
        </w:tc>
        <w:tc>
          <w:tcPr>
            <w:tcW w:w="3078" w:type="dxa"/>
          </w:tcPr>
          <w:p w:rsidR="009A5328" w:rsidRDefault="009A5328"/>
        </w:tc>
      </w:tr>
      <w:tr w:rsidR="009A5328" w:rsidTr="005D50DC">
        <w:tc>
          <w:tcPr>
            <w:tcW w:w="3078" w:type="dxa"/>
          </w:tcPr>
          <w:p w:rsidR="009A5328" w:rsidRDefault="009A5328">
            <w:proofErr w:type="spellStart"/>
            <w:r>
              <w:t>Boro</w:t>
            </w:r>
            <w:proofErr w:type="spellEnd"/>
          </w:p>
        </w:tc>
        <w:tc>
          <w:tcPr>
            <w:tcW w:w="3420" w:type="dxa"/>
          </w:tcPr>
          <w:p w:rsidR="009A5328" w:rsidRDefault="00B474A0">
            <w:r>
              <w:t>First borough of activity for the day</w:t>
            </w:r>
          </w:p>
        </w:tc>
        <w:tc>
          <w:tcPr>
            <w:tcW w:w="3078" w:type="dxa"/>
          </w:tcPr>
          <w:p w:rsidR="009A5328" w:rsidRDefault="009A5328"/>
        </w:tc>
      </w:tr>
      <w:tr w:rsidR="009A5328" w:rsidTr="005D50DC">
        <w:tc>
          <w:tcPr>
            <w:tcW w:w="3078" w:type="dxa"/>
          </w:tcPr>
          <w:p w:rsidR="009A5328" w:rsidRDefault="009A5328">
            <w:r>
              <w:t>CB</w:t>
            </w:r>
          </w:p>
        </w:tc>
        <w:tc>
          <w:tcPr>
            <w:tcW w:w="3420" w:type="dxa"/>
          </w:tcPr>
          <w:p w:rsidR="009A5328" w:rsidRDefault="00B474A0">
            <w:r>
              <w:t>First Community Board of activity for the day</w:t>
            </w:r>
          </w:p>
        </w:tc>
        <w:tc>
          <w:tcPr>
            <w:tcW w:w="3078" w:type="dxa"/>
          </w:tcPr>
          <w:p w:rsidR="009A5328" w:rsidRDefault="009A5328"/>
        </w:tc>
      </w:tr>
      <w:tr w:rsidR="009A5328" w:rsidTr="005D50DC">
        <w:tc>
          <w:tcPr>
            <w:tcW w:w="3078" w:type="dxa"/>
          </w:tcPr>
          <w:p w:rsidR="009A5328" w:rsidRDefault="009A5328">
            <w:r>
              <w:t>PCT</w:t>
            </w:r>
          </w:p>
        </w:tc>
        <w:tc>
          <w:tcPr>
            <w:tcW w:w="3420" w:type="dxa"/>
          </w:tcPr>
          <w:p w:rsidR="009A5328" w:rsidRDefault="00B474A0">
            <w:r>
              <w:t>First Police precinct of activity for the day</w:t>
            </w:r>
          </w:p>
        </w:tc>
        <w:tc>
          <w:tcPr>
            <w:tcW w:w="3078" w:type="dxa"/>
          </w:tcPr>
          <w:p w:rsidR="009A5328" w:rsidRDefault="009A5328"/>
        </w:tc>
      </w:tr>
      <w:tr w:rsidR="009A5328" w:rsidTr="005D50DC">
        <w:tc>
          <w:tcPr>
            <w:tcW w:w="3078" w:type="dxa"/>
          </w:tcPr>
          <w:p w:rsidR="009A5328" w:rsidRDefault="009A5328">
            <w:r>
              <w:t>Status</w:t>
            </w:r>
          </w:p>
        </w:tc>
        <w:tc>
          <w:tcPr>
            <w:tcW w:w="3420" w:type="dxa"/>
          </w:tcPr>
          <w:p w:rsidR="009A5328" w:rsidRDefault="00B474A0">
            <w:r>
              <w:t>Approved by MOME</w:t>
            </w:r>
          </w:p>
        </w:tc>
        <w:tc>
          <w:tcPr>
            <w:tcW w:w="3078" w:type="dxa"/>
          </w:tcPr>
          <w:p w:rsidR="009A5328" w:rsidRDefault="00B474A0">
            <w:r>
              <w:t xml:space="preserve">Status of posted data will always be approved </w:t>
            </w:r>
          </w:p>
        </w:tc>
      </w:tr>
      <w:tr w:rsidR="009A5328" w:rsidTr="005D50DC">
        <w:tc>
          <w:tcPr>
            <w:tcW w:w="3078" w:type="dxa"/>
          </w:tcPr>
          <w:p w:rsidR="009A5328" w:rsidRDefault="009A5328">
            <w:r>
              <w:t>Category</w:t>
            </w:r>
          </w:p>
        </w:tc>
        <w:tc>
          <w:tcPr>
            <w:tcW w:w="3420" w:type="dxa"/>
          </w:tcPr>
          <w:p w:rsidR="009A5328" w:rsidRDefault="00B474A0">
            <w:r>
              <w:t>Description of production as selected by permit applicant</w:t>
            </w:r>
          </w:p>
        </w:tc>
        <w:tc>
          <w:tcPr>
            <w:tcW w:w="3078" w:type="dxa"/>
          </w:tcPr>
          <w:p w:rsidR="009A5328" w:rsidRDefault="00A80A5C" w:rsidP="00A80A5C">
            <w:r>
              <w:t xml:space="preserve">Commercial, Documentary, </w:t>
            </w:r>
            <w:r w:rsidR="00B474A0">
              <w:t xml:space="preserve">Film, </w:t>
            </w:r>
            <w:r>
              <w:t xml:space="preserve">Music Video, Other, Red Carpet/Premiere, Still </w:t>
            </w:r>
            <w:r>
              <w:lastRenderedPageBreak/>
              <w:t xml:space="preserve">Photography, Student, </w:t>
            </w:r>
            <w:r w:rsidR="00B474A0">
              <w:t xml:space="preserve">Television, </w:t>
            </w:r>
            <w:r>
              <w:t>Theater, WEB</w:t>
            </w:r>
            <w:r w:rsidR="00B474A0">
              <w:t xml:space="preserve"> </w:t>
            </w:r>
          </w:p>
        </w:tc>
      </w:tr>
      <w:tr w:rsidR="009A5328" w:rsidTr="005D50DC">
        <w:tc>
          <w:tcPr>
            <w:tcW w:w="3078" w:type="dxa"/>
          </w:tcPr>
          <w:p w:rsidR="009A5328" w:rsidRDefault="009A5328">
            <w:r>
              <w:lastRenderedPageBreak/>
              <w:t>Subcategory</w:t>
            </w:r>
          </w:p>
        </w:tc>
        <w:tc>
          <w:tcPr>
            <w:tcW w:w="3420" w:type="dxa"/>
          </w:tcPr>
          <w:p w:rsidR="009A5328" w:rsidRDefault="00B474A0">
            <w:r>
              <w:t>More specific description of production as selected by permit applicant</w:t>
            </w:r>
          </w:p>
        </w:tc>
        <w:tc>
          <w:tcPr>
            <w:tcW w:w="3078" w:type="dxa"/>
          </w:tcPr>
          <w:p w:rsidR="00A80A5C" w:rsidRDefault="00A80A5C" w:rsidP="00A80A5C">
            <w:r>
              <w:t xml:space="preserve">Commercial - Commercial, Industrial/Corporate, Promo, PSA, Trailers; </w:t>
            </w:r>
          </w:p>
          <w:p w:rsidR="00A80A5C" w:rsidRDefault="00A80A5C" w:rsidP="00A80A5C"/>
          <w:p w:rsidR="00A80A5C" w:rsidRDefault="00A80A5C" w:rsidP="00A80A5C">
            <w:r>
              <w:t xml:space="preserve">Documentary- Not Applicable; </w:t>
            </w:r>
          </w:p>
          <w:p w:rsidR="00A80A5C" w:rsidRDefault="00A80A5C" w:rsidP="00A80A5C"/>
          <w:p w:rsidR="00A80A5C" w:rsidRDefault="00A80A5C" w:rsidP="00A80A5C">
            <w:r>
              <w:t xml:space="preserve">Film – Not Applicable, Feature, Short, Student Film; </w:t>
            </w:r>
          </w:p>
          <w:p w:rsidR="00A80A5C" w:rsidRDefault="00A80A5C" w:rsidP="00A80A5C"/>
          <w:p w:rsidR="00A80A5C" w:rsidRDefault="00A80A5C" w:rsidP="00A80A5C">
            <w:r>
              <w:t xml:space="preserve">Music Video-Not Applicable, Independent Artist, Signed Artist; </w:t>
            </w:r>
          </w:p>
          <w:p w:rsidR="00A80A5C" w:rsidRDefault="00A80A5C" w:rsidP="00A80A5C"/>
          <w:p w:rsidR="00A80A5C" w:rsidRDefault="00A80A5C" w:rsidP="00A80A5C">
            <w:r>
              <w:t>Other/Not Listed – broadcast, Interstitial, Other TV/Not Listed;</w:t>
            </w:r>
          </w:p>
          <w:p w:rsidR="00A80A5C" w:rsidRDefault="00A80A5C" w:rsidP="00A80A5C"/>
          <w:p w:rsidR="00A80A5C" w:rsidRDefault="00A213FA" w:rsidP="00A80A5C">
            <w:r>
              <w:t xml:space="preserve">Red Carpet/Premiere- </w:t>
            </w:r>
            <w:r w:rsidR="009C58F0">
              <w:t>Concert Event, Other, Movie Premiere, Theatre Premiere, TV Premiere, Web Premiere, Film Festival, Award Ceremony/Show</w:t>
            </w:r>
            <w:r w:rsidR="00A80A5C">
              <w:t>, Other</w:t>
            </w:r>
            <w:r w:rsidR="009C58F0">
              <w:t xml:space="preserve">; </w:t>
            </w:r>
          </w:p>
          <w:p w:rsidR="00A80A5C" w:rsidRDefault="00A80A5C" w:rsidP="00A80A5C"/>
          <w:p w:rsidR="00A80A5C" w:rsidRDefault="00A80A5C" w:rsidP="00A80A5C">
            <w:r>
              <w:t xml:space="preserve">Still Photography-Not Applicable; </w:t>
            </w:r>
          </w:p>
          <w:p w:rsidR="00A80A5C" w:rsidRDefault="00A80A5C" w:rsidP="00A80A5C"/>
          <w:p w:rsidR="00A80A5C" w:rsidRDefault="00A80A5C" w:rsidP="00A80A5C">
            <w:r>
              <w:t xml:space="preserve">Student-Student Film, Not Applicable; </w:t>
            </w:r>
          </w:p>
          <w:p w:rsidR="00A80A5C" w:rsidRDefault="00A80A5C" w:rsidP="00A80A5C"/>
          <w:p w:rsidR="00A80A5C" w:rsidRDefault="00B474A0" w:rsidP="00A80A5C">
            <w:r>
              <w:t>Television-Not Applicable</w:t>
            </w:r>
            <w:r w:rsidR="00A213FA">
              <w:t xml:space="preserve">, Cable-daily, Cable-episodic, Cable-other, Children, Daytime Soap, Episodic Series, Game Show, Made for TV/mini-series, Magazine Show, Morning Show, News, Pilot, Reality, Special/Awards Show, Syndication/First Run, Talk Show, Variety; </w:t>
            </w:r>
          </w:p>
          <w:p w:rsidR="00A80A5C" w:rsidRDefault="00A80A5C" w:rsidP="00A80A5C"/>
          <w:p w:rsidR="00A80A5C" w:rsidRDefault="00A80A5C" w:rsidP="00A80A5C">
            <w:r>
              <w:t xml:space="preserve">Theater-Theater; </w:t>
            </w:r>
          </w:p>
          <w:p w:rsidR="00A80A5C" w:rsidRDefault="00A80A5C" w:rsidP="00A80A5C"/>
          <w:p w:rsidR="009A5328" w:rsidRDefault="00A80A5C" w:rsidP="00A80A5C">
            <w:r>
              <w:t>WEB-Not Applicable</w:t>
            </w:r>
          </w:p>
        </w:tc>
      </w:tr>
      <w:tr w:rsidR="009A5328" w:rsidTr="005D50DC">
        <w:tc>
          <w:tcPr>
            <w:tcW w:w="3078" w:type="dxa"/>
          </w:tcPr>
          <w:p w:rsidR="009A5328" w:rsidRDefault="009A5328">
            <w:r>
              <w:t>Country</w:t>
            </w:r>
          </w:p>
        </w:tc>
        <w:tc>
          <w:tcPr>
            <w:tcW w:w="3420" w:type="dxa"/>
          </w:tcPr>
          <w:p w:rsidR="009A5328" w:rsidRDefault="00D5045A" w:rsidP="00A80A5C">
            <w:r>
              <w:t xml:space="preserve">Project origin </w:t>
            </w:r>
          </w:p>
        </w:tc>
        <w:tc>
          <w:tcPr>
            <w:tcW w:w="3078" w:type="dxa"/>
          </w:tcPr>
          <w:p w:rsidR="009A5328" w:rsidRDefault="00A80A5C">
            <w:r>
              <w:t xml:space="preserve">Domestic, </w:t>
            </w:r>
            <w:r w:rsidR="00D5045A">
              <w:t>International</w:t>
            </w:r>
          </w:p>
        </w:tc>
      </w:tr>
      <w:tr w:rsidR="009A5328" w:rsidTr="005D50DC">
        <w:tc>
          <w:tcPr>
            <w:tcW w:w="3078" w:type="dxa"/>
          </w:tcPr>
          <w:p w:rsidR="009A5328" w:rsidRDefault="009A5328">
            <w:r>
              <w:t>Zip Code</w:t>
            </w:r>
          </w:p>
        </w:tc>
        <w:tc>
          <w:tcPr>
            <w:tcW w:w="3420" w:type="dxa"/>
          </w:tcPr>
          <w:p w:rsidR="009A5328" w:rsidRDefault="00A213FA">
            <w:r>
              <w:t>First zip code of production activity</w:t>
            </w:r>
          </w:p>
        </w:tc>
        <w:tc>
          <w:tcPr>
            <w:tcW w:w="3078" w:type="dxa"/>
          </w:tcPr>
          <w:p w:rsidR="009A5328" w:rsidRDefault="009A5328"/>
        </w:tc>
      </w:tr>
    </w:tbl>
    <w:p w:rsidR="009A5328" w:rsidRDefault="009A5328"/>
    <w:sectPr w:rsidR="009A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CF1"/>
    <w:rsid w:val="00030240"/>
    <w:rsid w:val="001C108F"/>
    <w:rsid w:val="00207ABC"/>
    <w:rsid w:val="00287E20"/>
    <w:rsid w:val="005D50DC"/>
    <w:rsid w:val="00677249"/>
    <w:rsid w:val="00827CF1"/>
    <w:rsid w:val="009A5328"/>
    <w:rsid w:val="009C58F0"/>
    <w:rsid w:val="00A213FA"/>
    <w:rsid w:val="00A80A5C"/>
    <w:rsid w:val="00AB1831"/>
    <w:rsid w:val="00B474A0"/>
    <w:rsid w:val="00BB68C1"/>
    <w:rsid w:val="00D5045A"/>
    <w:rsid w:val="00E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68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0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68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0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1.nyc.gov/site/mome/permits/when-permit-required.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2A7B2708</Template>
  <TotalTime>12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DOITT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Lenihan, Jennifer</dc:creator>
  <cp:lastModifiedBy>Lenihan, Jennifer</cp:lastModifiedBy>
  <cp:revision>5</cp:revision>
  <dcterms:created xsi:type="dcterms:W3CDTF">2016-04-13T16:09:00Z</dcterms:created>
  <dcterms:modified xsi:type="dcterms:W3CDTF">2016-05-02T15:10:00Z</dcterms:modified>
</cp:coreProperties>
</file>